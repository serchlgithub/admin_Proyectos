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Nombre del currículo"/>
        <w:tag w:val="Nombre del currículo"/>
        <w:id w:val="-924265653"/>
        <w:placeholder>
          <w:docPart w:val="4BDF5926F09F4A4AB8C4906FDDE21183"/>
        </w:placeholder>
        <w:docPartList>
          <w:docPartGallery w:val="Quick Parts"/>
          <w:docPartCategory w:val=" Nombre del currículo"/>
        </w:docPartList>
      </w:sdtPr>
      <w:sdtEndPr/>
      <w:sdtContent>
        <w:p w:rsidR="00B677FE" w:rsidRDefault="00FB671F">
          <w:sdt>
            <w:sdtPr>
              <w:id w:val="1404875842"/>
              <w:placeholder>
                <w:docPart w:val="9B3976AB638D4143A4F194120FF5C704"/>
              </w:placeholder>
              <w:date w:fullDate="2017-05-09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5139D3">
                <w:rPr>
                  <w:lang w:val="es-ES"/>
                </w:rPr>
                <w:t>9-5-2017</w:t>
              </w:r>
            </w:sdtContent>
          </w:sdt>
          <w:r w:rsidR="007978C1">
            <w:rPr>
              <w:lang w:val="es-ES"/>
            </w:rPr>
            <w:t xml:space="preserve"> </w:t>
          </w:r>
        </w:p>
        <w:p w:rsidR="00B677FE" w:rsidRDefault="005139D3" w:rsidP="005139D3">
          <w:pPr>
            <w:pStyle w:val="Subseccin"/>
          </w:pPr>
          <w:r w:rsidRPr="005139D3">
            <w:rPr>
              <w:sz w:val="36"/>
            </w:rPr>
            <w:t>Universidad Tecnológica de Nezahualcóyotl</w:t>
          </w:r>
        </w:p>
        <w:p w:rsidR="00B677FE" w:rsidRDefault="00B677FE">
          <w:pPr>
            <w:pStyle w:val="Nombre"/>
          </w:pPr>
        </w:p>
        <w:sdt>
          <w:sdtPr>
            <w:alias w:val="Dirección de correo electrónico"/>
            <w:tag w:val=""/>
            <w:id w:val="527535243"/>
            <w:placeholder>
              <w:docPart w:val="C430D505F4384F2388B45D862B9074B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correo electrónico]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9CB25D00885F4A13BF5FD954B425687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dirección]</w:t>
              </w:r>
            </w:p>
          </w:sdtContent>
        </w:sdt>
        <w:sdt>
          <w:sdtPr>
            <w:rPr>
              <w:rStyle w:val="Textodelmarcadordeposicin"/>
              <w:color w:val="000000"/>
            </w:rPr>
            <w:id w:val="1753779621"/>
            <w:placeholder>
              <w:docPart w:val="7CF12386E1224E0C9A331F9AB6FD0502"/>
            </w:placeholder>
            <w:showingPlcHdr/>
            <w:text/>
          </w:sdtPr>
          <w:sdtEndPr>
            <w:rPr>
              <w:rStyle w:val="Textodelmarcadordeposicin"/>
            </w:rPr>
          </w:sdtEndPr>
          <w:sdtContent>
            <w:p w:rsidR="00B677FE" w:rsidRDefault="007978C1">
              <w:pPr>
                <w:pStyle w:val="Direccindelremitente"/>
              </w:pPr>
              <w:r>
                <w:rPr>
                  <w:rStyle w:val="Textodelmarcadordeposicin"/>
                  <w:color w:val="000000"/>
                  <w:lang w:val="es-ES"/>
                </w:rPr>
                <w:t>[Escriba su sitio web]</w:t>
              </w:r>
            </w:p>
          </w:sdtContent>
        </w:sdt>
        <w:p w:rsidR="00B677FE" w:rsidRDefault="00FB671F"/>
      </w:sdtContent>
    </w:sdt>
    <w:p w:rsidR="00B677FE" w:rsidRDefault="007978C1">
      <w:pPr>
        <w:pStyle w:val="Encabezadodeseccin"/>
      </w:pPr>
      <w:r>
        <w:rPr>
          <w:lang w:val="es-ES"/>
        </w:rPr>
        <w:t>Objetivos</w:t>
      </w:r>
    </w:p>
    <w:p w:rsidR="00B677FE" w:rsidRDefault="005139D3">
      <w:r>
        <w:t>Seguimiento de clases para Administración de Proyectos</w:t>
      </w:r>
    </w:p>
    <w:p w:rsidR="00B677FE" w:rsidRDefault="007978C1">
      <w:pPr>
        <w:pStyle w:val="Encabezadodeseccin"/>
      </w:pPr>
      <w:r>
        <w:rPr>
          <w:lang w:val="es-ES"/>
        </w:rPr>
        <w:t>Educación</w:t>
      </w:r>
    </w:p>
    <w:p w:rsidR="00B677FE" w:rsidRDefault="005139D3">
      <w:pPr>
        <w:pStyle w:val="Subseccin"/>
      </w:pPr>
      <w:r>
        <w:t>Universidad Tecnológica de Nezahualcóyotl</w:t>
      </w:r>
    </w:p>
    <w:p w:rsidR="00B677FE" w:rsidRDefault="005139D3">
      <w:pPr>
        <w:pStyle w:val="Encabezadodeseccin"/>
      </w:pPr>
      <w:r>
        <w:rPr>
          <w:lang w:val="es-ES"/>
        </w:rPr>
        <w:t>Parcial 1</w:t>
      </w:r>
    </w:p>
    <w:p w:rsidR="00B677FE" w:rsidRDefault="00FB671F">
      <w:pPr>
        <w:spacing w:after="0"/>
        <w:rPr>
          <w:i/>
          <w:iCs/>
        </w:rPr>
      </w:pPr>
      <w:sdt>
        <w:sdtPr>
          <w:id w:val="-1445996020"/>
          <w:placeholder>
            <w:docPart w:val="FB1E37E539324DA5950C0FC51B413312"/>
          </w:placeholder>
          <w:temporary/>
          <w:showingPlcHdr/>
        </w:sdtPr>
        <w:sdtEndPr/>
        <w:sdtContent>
          <w:r w:rsidR="007978C1">
            <w:rPr>
              <w:lang w:val="es-ES"/>
            </w:rPr>
            <w:t>[Escriba su cargo] |</w:t>
          </w:r>
        </w:sdtContent>
      </w:sdt>
      <w:r w:rsidR="007978C1">
        <w:rPr>
          <w:rStyle w:val="nfasisintenso"/>
          <w:lang w:val="es-ES"/>
        </w:rPr>
        <w:t xml:space="preserve"> </w:t>
      </w:r>
      <w:sdt>
        <w:sdtPr>
          <w:rPr>
            <w:b/>
            <w:bCs/>
            <w:i/>
            <w:iCs/>
            <w:color w:val="000000"/>
          </w:rPr>
          <w:id w:val="1853759523"/>
          <w:placeholder>
            <w:docPart w:val="E4AC9B829E224C2194AAC50693A3D97B"/>
          </w:placeholder>
          <w:temporary/>
          <w:showingPlcHdr/>
        </w:sdtPr>
        <w:sdtEndPr/>
        <w:sdtContent>
          <w:r w:rsidR="007978C1">
            <w:rPr>
              <w:lang w:val="es-ES"/>
            </w:rPr>
            <w:t>[Escriba la fecha de inicio]</w:t>
          </w:r>
        </w:sdtContent>
      </w:sdt>
      <w:r w:rsidR="007978C1">
        <w:rPr>
          <w:lang w:val="es-ES"/>
        </w:rPr>
        <w:t xml:space="preserve"> – </w:t>
      </w:r>
      <w:sdt>
        <w:sdtPr>
          <w:id w:val="682789267"/>
          <w:placeholder>
            <w:docPart w:val="C2A087811FAB4A639618CAF03AF99515"/>
          </w:placeholder>
          <w:temporary/>
          <w:showingPlcHdr/>
        </w:sdtPr>
        <w:sdtEndPr/>
        <w:sdtContent>
          <w:r w:rsidR="007978C1">
            <w:rPr>
              <w:lang w:val="es-ES"/>
            </w:rPr>
            <w:t>[Escriba la fecha de finalización]</w:t>
          </w:r>
        </w:sdtContent>
      </w:sdt>
    </w:p>
    <w:p w:rsidR="00B677FE" w:rsidRDefault="00FB671F">
      <w:pPr>
        <w:rPr>
          <w:color w:val="675E47" w:themeColor="text2"/>
        </w:rPr>
      </w:pPr>
      <w:sdt>
        <w:sdtPr>
          <w:rPr>
            <w:color w:val="675E47" w:themeColor="text2"/>
          </w:rPr>
          <w:id w:val="-605802410"/>
          <w:placeholder>
            <w:docPart w:val="6696C9C78A244A12B05393AF333D7270"/>
          </w:placeholder>
          <w:temporary/>
          <w:showingPlcHdr/>
        </w:sdtPr>
        <w:sdtEndPr/>
        <w:sdtContent>
          <w:r w:rsidR="007978C1">
            <w:rPr>
              <w:color w:val="675E47" w:themeColor="text2"/>
              <w:lang w:val="es-ES"/>
            </w:rPr>
            <w:t>[Escriba el nombre de la compañía]</w:t>
          </w:r>
        </w:sdtContent>
      </w:sdt>
      <w:r w:rsidR="007978C1">
        <w:rPr>
          <w:color w:val="675E47" w:themeColor="text2"/>
          <w:lang w:val="es-ES"/>
        </w:rPr>
        <w:t xml:space="preserve"> | </w:t>
      </w:r>
      <w:sdt>
        <w:sdtPr>
          <w:rPr>
            <w:color w:val="675E47" w:themeColor="text2"/>
          </w:rPr>
          <w:id w:val="-1663929623"/>
          <w:placeholder>
            <w:docPart w:val="AA3157E040EF4EA6BFD7EC70513081BA"/>
          </w:placeholder>
          <w:temporary/>
          <w:showingPlcHdr/>
        </w:sdtPr>
        <w:sdtEndPr/>
        <w:sdtContent>
          <w:r w:rsidR="007978C1">
            <w:rPr>
              <w:color w:val="675E47" w:themeColor="text2"/>
              <w:lang w:val="es-ES"/>
            </w:rPr>
            <w:t>[Escriba la dirección de la compañía]</w:t>
          </w:r>
        </w:sdtContent>
      </w:sdt>
    </w:p>
    <w:sdt>
      <w:sdtPr>
        <w:id w:val="685182028"/>
        <w:placeholder>
          <w:docPart w:val="DDBE56258DDC49CBB0211B1F806ADC9B"/>
        </w:placeholder>
        <w:temporary/>
        <w:showingPlcHdr/>
      </w:sdtPr>
      <w:sdtEndPr/>
      <w:sdtContent>
        <w:p w:rsidR="00B677FE" w:rsidRDefault="007978C1">
          <w:r>
            <w:rPr>
              <w:lang w:val="es-ES"/>
            </w:rPr>
            <w:t>[Escriba las funciones]</w:t>
          </w:r>
        </w:p>
      </w:sdtContent>
    </w:sdt>
    <w:p w:rsidR="00B677FE" w:rsidRDefault="007978C1">
      <w:pPr>
        <w:pStyle w:val="Encabezadodeseccin"/>
      </w:pPr>
      <w:r>
        <w:rPr>
          <w:lang w:val="es-ES"/>
        </w:rPr>
        <w:t>Aptitudes</w:t>
      </w:r>
    </w:p>
    <w:sdt>
      <w:sdtPr>
        <w:id w:val="1021907778"/>
        <w:placeholder>
          <w:docPart w:val="8E074C74F9CF45A8B844272636071B62"/>
        </w:placeholder>
        <w:temporary/>
        <w:showingPlcHdr/>
      </w:sdtPr>
      <w:sdtEndPr/>
      <w:sdtContent>
        <w:p w:rsidR="00B677FE" w:rsidRDefault="007978C1">
          <w:pPr>
            <w:pStyle w:val="Prrafodelista"/>
            <w:numPr>
              <w:ilvl w:val="0"/>
              <w:numId w:val="4"/>
            </w:numPr>
            <w:spacing w:after="0"/>
            <w:ind w:left="288" w:hanging="288"/>
          </w:pPr>
          <w:r>
            <w:rPr>
              <w:lang w:val="es-ES"/>
            </w:rPr>
            <w:t>[Escriba la lista de aptitudes]</w:t>
          </w:r>
        </w:p>
      </w:sdtContent>
    </w:sdt>
    <w:p w:rsidR="000D03A6" w:rsidRPr="000D03A6" w:rsidRDefault="005139D3" w:rsidP="00861533">
      <w:pPr>
        <w:pStyle w:val="Prrafodelista"/>
        <w:numPr>
          <w:ilvl w:val="0"/>
          <w:numId w:val="4"/>
        </w:numPr>
        <w:spacing w:after="200" w:line="276" w:lineRule="auto"/>
        <w:rPr>
          <w:b/>
          <w:bCs/>
          <w14:numForm w14:val="oldStyle"/>
        </w:rPr>
      </w:pPr>
      <w:r>
        <w:br w:type="page"/>
      </w:r>
    </w:p>
    <w:p w:rsidR="000D03A6" w:rsidRPr="00B90F8A" w:rsidRDefault="000D03A6" w:rsidP="000D03A6">
      <w:pPr>
        <w:spacing w:after="200" w:line="276" w:lineRule="auto"/>
        <w:ind w:left="360"/>
        <w:rPr>
          <w:b/>
          <w:bCs/>
          <w:sz w:val="24"/>
          <w14:numForm w14:val="oldStyle"/>
        </w:rPr>
      </w:pPr>
      <w:r w:rsidRPr="00B90F8A">
        <w:rPr>
          <w:b/>
          <w:bCs/>
          <w:sz w:val="24"/>
          <w14:numForm w14:val="oldStyle"/>
        </w:rPr>
        <w:lastRenderedPageBreak/>
        <w:t>Semana 1</w:t>
      </w:r>
    </w:p>
    <w:p w:rsidR="000D03A6" w:rsidRPr="00041777" w:rsidRDefault="000D03A6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 w:rsidRPr="00041777">
        <w:rPr>
          <w:bCs/>
          <w:color w:val="2F2B20" w:themeColor="text1"/>
          <w14:numForm w14:val="oldStyle"/>
        </w:rPr>
        <w:t>Explicación del temario y distribución de temas a lo largo del cuatrimestre y aplicar examen de diagnóstico</w:t>
      </w:r>
    </w:p>
    <w:p w:rsidR="000D03A6" w:rsidRDefault="000D03A6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 w:rsidRPr="00041777">
        <w:rPr>
          <w:bCs/>
          <w:color w:val="2F2B20" w:themeColor="text1"/>
          <w14:numForm w14:val="oldStyle"/>
        </w:rPr>
        <w:t xml:space="preserve">Dejar los temas </w:t>
      </w:r>
      <w:r w:rsidR="00041777" w:rsidRPr="00041777">
        <w:rPr>
          <w:bCs/>
          <w:color w:val="2F2B20" w:themeColor="text1"/>
          <w14:numForm w14:val="oldStyle"/>
        </w:rPr>
        <w:t>del examen de diagnóstico</w:t>
      </w:r>
      <w:r w:rsidR="00A67E15">
        <w:rPr>
          <w:bCs/>
          <w:color w:val="2F2B20" w:themeColor="text1"/>
          <w14:numForm w14:val="oldStyle"/>
        </w:rPr>
        <w:t xml:space="preserve"> para debatirlos la segunda clase</w:t>
      </w:r>
      <w:r w:rsidR="006C219D">
        <w:rPr>
          <w:bCs/>
          <w:color w:val="2F2B20" w:themeColor="text1"/>
          <w14:numForm w14:val="oldStyle"/>
        </w:rPr>
        <w:t>, en donde se tomará participación de los alumnos</w:t>
      </w:r>
      <w:r w:rsidR="009875EA">
        <w:rPr>
          <w:bCs/>
          <w:color w:val="2F2B20" w:themeColor="text1"/>
          <w14:numForm w14:val="oldStyle"/>
        </w:rPr>
        <w:t xml:space="preserve">. </w:t>
      </w:r>
    </w:p>
    <w:p w:rsidR="009875EA" w:rsidRPr="00041777" w:rsidRDefault="009875EA" w:rsidP="000D03A6">
      <w:pPr>
        <w:pStyle w:val="Prrafodelista"/>
        <w:numPr>
          <w:ilvl w:val="0"/>
          <w:numId w:val="7"/>
        </w:numPr>
        <w:spacing w:after="200" w:line="276" w:lineRule="auto"/>
        <w:rPr>
          <w:bCs/>
          <w:color w:val="2F2B20" w:themeColor="text1"/>
          <w14:numForm w14:val="oldStyle"/>
        </w:rPr>
      </w:pPr>
      <w:r>
        <w:rPr>
          <w:bCs/>
          <w:color w:val="2F2B20" w:themeColor="text1"/>
          <w14:numForm w14:val="oldStyle"/>
        </w:rPr>
        <w:t>Entregar el PMBOK para que lean el capítulo 1 y 2</w:t>
      </w:r>
    </w:p>
    <w:p w:rsidR="000D03A6" w:rsidRPr="00B90F8A" w:rsidRDefault="000D03A6" w:rsidP="000D03A6">
      <w:pPr>
        <w:spacing w:after="200" w:line="276" w:lineRule="auto"/>
        <w:ind w:left="360"/>
        <w:rPr>
          <w:b/>
          <w:bCs/>
          <w:sz w:val="24"/>
          <w14:numForm w14:val="oldStyle"/>
        </w:rPr>
      </w:pPr>
      <w:r w:rsidRPr="00B90F8A">
        <w:rPr>
          <w:b/>
          <w:bCs/>
          <w:sz w:val="24"/>
          <w14:numForm w14:val="oldStyle"/>
        </w:rPr>
        <w:t>Semana 2</w:t>
      </w:r>
    </w:p>
    <w:p w:rsidR="00B677FE" w:rsidRPr="00041777" w:rsidRDefault="00861533" w:rsidP="00861533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¿Qué leyeron del PMBOK?</w:t>
      </w:r>
    </w:p>
    <w:p w:rsidR="00861533" w:rsidRPr="00041777" w:rsidRDefault="00861533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 xml:space="preserve">Qué es, cómo se divide, </w:t>
      </w:r>
    </w:p>
    <w:p w:rsidR="00861533" w:rsidRPr="00041777" w:rsidRDefault="00861533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 xml:space="preserve">Se tomará como la segunda participación, </w:t>
      </w:r>
      <w:r w:rsidR="00A70C52" w:rsidRPr="00041777">
        <w:rPr>
          <w:rStyle w:val="Textoennegrita"/>
          <w:b w:val="0"/>
          <w:color w:val="2F2B20" w:themeColor="text1"/>
        </w:rPr>
        <w:t>si no contestan colocar “cero”</w:t>
      </w:r>
    </w:p>
    <w:p w:rsidR="00A70C52" w:rsidRPr="00041777" w:rsidRDefault="00A70C52" w:rsidP="00A70C52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¿Qué avances llevan de su propuesta?</w:t>
      </w:r>
    </w:p>
    <w:p w:rsidR="00536A3F" w:rsidRPr="00041777" w:rsidRDefault="00536A3F" w:rsidP="00A70C52">
      <w:pPr>
        <w:pStyle w:val="Prrafodelista"/>
        <w:numPr>
          <w:ilvl w:val="0"/>
          <w:numId w:val="4"/>
        </w:numPr>
        <w:spacing w:after="200" w:line="276" w:lineRule="auto"/>
        <w:rPr>
          <w:rStyle w:val="Textoennegrita"/>
          <w:b w:val="0"/>
          <w:color w:val="2F2B20" w:themeColor="text1"/>
        </w:rPr>
      </w:pPr>
      <w:r w:rsidRPr="00041777">
        <w:rPr>
          <w:rStyle w:val="Textoennegrita"/>
          <w:b w:val="0"/>
          <w:color w:val="2F2B20" w:themeColor="text1"/>
        </w:rPr>
        <w:t>Introducción al PMBOK</w:t>
      </w:r>
    </w:p>
    <w:p w:rsidR="00536A3F" w:rsidRPr="00041777" w:rsidRDefault="00536A3F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color w:val="2F2B20" w:themeColor="text1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Explicar la estructura del PMBOK como se indica en la página líder de proyecto</w:t>
      </w:r>
      <w:r w:rsidR="00EC1525" w:rsidRPr="00041777">
        <w:rPr>
          <w:rStyle w:val="Referenciasutil"/>
          <w:smallCaps w:val="0"/>
          <w:color w:val="2F2B20" w:themeColor="text1"/>
          <w:u w:val="none"/>
        </w:rPr>
        <w:t>; por áreas del conocimiento y por procesos.</w:t>
      </w:r>
    </w:p>
    <w:p w:rsidR="00536A3F" w:rsidRPr="00041777" w:rsidRDefault="00E43B2B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color w:val="2F2B20" w:themeColor="text1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Explicar el circulo de mejora continua de Eduard Deming</w:t>
      </w:r>
    </w:p>
    <w:p w:rsidR="00E43B2B" w:rsidRPr="00CB2E06" w:rsidRDefault="00E43B2B" w:rsidP="00560053">
      <w:pPr>
        <w:pStyle w:val="Prrafodelista"/>
        <w:numPr>
          <w:ilvl w:val="1"/>
          <w:numId w:val="4"/>
        </w:numPr>
        <w:spacing w:after="200" w:line="276" w:lineRule="auto"/>
        <w:rPr>
          <w:rStyle w:val="Referenciasutil"/>
          <w:smallCaps w:val="0"/>
          <w:u w:val="none"/>
        </w:rPr>
      </w:pPr>
      <w:r w:rsidRPr="00041777">
        <w:rPr>
          <w:rStyle w:val="Referenciasutil"/>
          <w:smallCaps w:val="0"/>
          <w:color w:val="2F2B20" w:themeColor="text1"/>
          <w:u w:val="none"/>
        </w:rPr>
        <w:t>Triángulo de la Administración de proyectos</w:t>
      </w:r>
    </w:p>
    <w:p w:rsidR="00CB2E06" w:rsidRPr="00041777" w:rsidRDefault="00477871" w:rsidP="00477871">
      <w:pPr>
        <w:pStyle w:val="Prrafodelista"/>
        <w:numPr>
          <w:ilvl w:val="0"/>
          <w:numId w:val="4"/>
        </w:numPr>
        <w:spacing w:after="200" w:line="276" w:lineRule="auto"/>
        <w:rPr>
          <w:rStyle w:val="Referenciasutil"/>
          <w:smallCaps w:val="0"/>
          <w:u w:val="none"/>
        </w:rPr>
      </w:pPr>
      <w:r>
        <w:rPr>
          <w:rStyle w:val="Referenciasutil"/>
          <w:smallCaps w:val="0"/>
          <w:u w:val="none"/>
        </w:rPr>
        <w:t xml:space="preserve">Para la segunda clase </w:t>
      </w:r>
      <w:r w:rsidR="004C4462">
        <w:rPr>
          <w:rStyle w:val="Referenciasutil"/>
          <w:smallCaps w:val="0"/>
          <w:u w:val="none"/>
        </w:rPr>
        <w:t>empezar con la explicación de la primera plantilla</w:t>
      </w:r>
      <w:r w:rsidR="001B09D7">
        <w:rPr>
          <w:rStyle w:val="Referenciasutil"/>
          <w:smallCaps w:val="0"/>
          <w:u w:val="none"/>
        </w:rPr>
        <w:t xml:space="preserve"> SOW</w:t>
      </w:r>
    </w:p>
    <w:p w:rsidR="00041777" w:rsidRDefault="00A67E15" w:rsidP="00DF11D8">
      <w:pPr>
        <w:spacing w:after="200" w:line="276" w:lineRule="auto"/>
        <w:ind w:left="360"/>
        <w:rPr>
          <w:b/>
          <w:bCs/>
          <w14:numForm w14:val="oldStyle"/>
        </w:rPr>
      </w:pPr>
      <w:r w:rsidRPr="00B90F8A">
        <w:rPr>
          <w:b/>
          <w:bCs/>
          <w:sz w:val="24"/>
          <w14:numForm w14:val="oldStyle"/>
        </w:rPr>
        <w:t>Semana 3</w:t>
      </w:r>
    </w:p>
    <w:p w:rsidR="00DF11D8" w:rsidRPr="00B41A87" w:rsidRDefault="00B41A87" w:rsidP="00B41A87">
      <w:pPr>
        <w:pStyle w:val="Prrafodelista"/>
        <w:numPr>
          <w:ilvl w:val="0"/>
          <w:numId w:val="8"/>
        </w:numPr>
        <w:spacing w:after="200" w:line="276" w:lineRule="auto"/>
        <w:rPr>
          <w:b/>
          <w:bCs/>
          <w14:numForm w14:val="oldStyle"/>
        </w:rPr>
      </w:pPr>
      <w:r>
        <w:rPr>
          <w:b/>
          <w:bCs/>
          <w14:numForm w14:val="oldStyle"/>
        </w:rPr>
        <w:t>Monitorear el seguimiento de Hit Hub</w:t>
      </w:r>
      <w:bookmarkStart w:id="0" w:name="_GoBack"/>
      <w:bookmarkEnd w:id="0"/>
    </w:p>
    <w:p w:rsidR="00861533" w:rsidRPr="00A70C52" w:rsidRDefault="00861533" w:rsidP="00A70C52"/>
    <w:sectPr w:rsidR="00861533" w:rsidRPr="00A70C52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71F" w:rsidRDefault="00FB671F">
      <w:pPr>
        <w:spacing w:after="0" w:line="240" w:lineRule="auto"/>
      </w:pPr>
      <w:r>
        <w:separator/>
      </w:r>
    </w:p>
  </w:endnote>
  <w:endnote w:type="continuationSeparator" w:id="0">
    <w:p w:rsidR="00FB671F" w:rsidRDefault="00F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41A87" w:rsidRPr="00B41A8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B41A87" w:rsidRPr="00B41A8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65306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71F" w:rsidRDefault="00FB671F">
      <w:pPr>
        <w:spacing w:after="0" w:line="240" w:lineRule="auto"/>
      </w:pPr>
      <w:r>
        <w:separator/>
      </w:r>
    </w:p>
  </w:footnote>
  <w:footnote w:type="continuationSeparator" w:id="0">
    <w:p w:rsidR="00FB671F" w:rsidRDefault="00FB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1A44D4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77FE" w:rsidRDefault="007978C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B677FE" w:rsidRDefault="007978C1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7FE" w:rsidRDefault="007978C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5CD9FD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B677FE" w:rsidRDefault="00B677F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77FE" w:rsidRDefault="00B677F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B677FE" w:rsidRDefault="00B677F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D2AD2"/>
    <w:multiLevelType w:val="hybridMultilevel"/>
    <w:tmpl w:val="029A1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1E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DB02C7"/>
    <w:multiLevelType w:val="hybridMultilevel"/>
    <w:tmpl w:val="5E6CE9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407A3A"/>
    <w:multiLevelType w:val="hybridMultilevel"/>
    <w:tmpl w:val="87D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D3"/>
    <w:rsid w:val="00041777"/>
    <w:rsid w:val="000D03A6"/>
    <w:rsid w:val="001B09D7"/>
    <w:rsid w:val="00477871"/>
    <w:rsid w:val="004C4462"/>
    <w:rsid w:val="005139D3"/>
    <w:rsid w:val="00536A3F"/>
    <w:rsid w:val="00560053"/>
    <w:rsid w:val="006C219D"/>
    <w:rsid w:val="007978C1"/>
    <w:rsid w:val="00861533"/>
    <w:rsid w:val="00886DAB"/>
    <w:rsid w:val="00904C2D"/>
    <w:rsid w:val="009875EA"/>
    <w:rsid w:val="00A67E15"/>
    <w:rsid w:val="00A70C52"/>
    <w:rsid w:val="00B41A87"/>
    <w:rsid w:val="00B677FE"/>
    <w:rsid w:val="00B90F8A"/>
    <w:rsid w:val="00CB1C0C"/>
    <w:rsid w:val="00CB2E06"/>
    <w:rsid w:val="00DF11D8"/>
    <w:rsid w:val="00E43B2B"/>
    <w:rsid w:val="00EC1525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AF06"/>
  <w15:docId w15:val="{D960A668-143A-451C-A1A8-6FCCA417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Nezahualcoyotl\AppData\Roaming\Microsoft\Templates\Curr&#237;culum%20vitae%20(dise&#241;o%20de%20proxim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DF5926F09F4A4AB8C4906FDDE2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BDFD3-025C-42B1-8938-B4C2F9FD40B6}"/>
      </w:docPartPr>
      <w:docPartBody>
        <w:p w:rsidR="0005554B" w:rsidRDefault="00624746">
          <w:pPr>
            <w:pStyle w:val="4BDF5926F09F4A4AB8C4906FDDE21183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B3976AB638D4143A4F194120FF5C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2071-8432-4515-9E9F-B21C961C6456}"/>
      </w:docPartPr>
      <w:docPartBody>
        <w:p w:rsidR="0005554B" w:rsidRDefault="00624746">
          <w:pPr>
            <w:pStyle w:val="9B3976AB638D4143A4F194120FF5C704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C430D505F4384F2388B45D862B907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D97F7-B844-482C-A125-184FC31B5A53}"/>
      </w:docPartPr>
      <w:docPartBody>
        <w:p w:rsidR="0005554B" w:rsidRDefault="00624746">
          <w:pPr>
            <w:pStyle w:val="C430D505F4384F2388B45D862B9074BC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9CB25D00885F4A13BF5FD954B425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98CBD-39BC-468C-82DB-2CD39E9E009A}"/>
      </w:docPartPr>
      <w:docPartBody>
        <w:p w:rsidR="0005554B" w:rsidRDefault="00624746">
          <w:pPr>
            <w:pStyle w:val="9CB25D00885F4A13BF5FD954B425687F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7CF12386E1224E0C9A331F9AB6FD0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E711-272C-4799-B00A-14D630902896}"/>
      </w:docPartPr>
      <w:docPartBody>
        <w:p w:rsidR="0005554B" w:rsidRDefault="00624746">
          <w:pPr>
            <w:pStyle w:val="7CF12386E1224E0C9A331F9AB6FD0502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  <w:docPart>
      <w:docPartPr>
        <w:name w:val="FB1E37E539324DA5950C0FC51B41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A9DFD-9294-4FC0-A672-4D9AF62920F7}"/>
      </w:docPartPr>
      <w:docPartBody>
        <w:p w:rsidR="0005554B" w:rsidRDefault="00624746">
          <w:pPr>
            <w:pStyle w:val="FB1E37E539324DA5950C0FC51B413312"/>
          </w:pPr>
          <w:r>
            <w:rPr>
              <w:lang w:val="es-ES"/>
            </w:rPr>
            <w:t>[Escriba su cargo] |</w:t>
          </w:r>
        </w:p>
      </w:docPartBody>
    </w:docPart>
    <w:docPart>
      <w:docPartPr>
        <w:name w:val="E4AC9B829E224C2194AAC50693A3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7D09F-B025-4702-909B-1D1E058B51DC}"/>
      </w:docPartPr>
      <w:docPartBody>
        <w:p w:rsidR="0005554B" w:rsidRDefault="00624746">
          <w:pPr>
            <w:pStyle w:val="E4AC9B829E224C2194AAC50693A3D97B"/>
          </w:pPr>
          <w:r>
            <w:rPr>
              <w:lang w:val="es-ES"/>
            </w:rPr>
            <w:t>[Escriba la fecha de inicio]</w:t>
          </w:r>
        </w:p>
      </w:docPartBody>
    </w:docPart>
    <w:docPart>
      <w:docPartPr>
        <w:name w:val="C2A087811FAB4A639618CAF03AF99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24C28-F3D0-4FC9-9EEE-66ACBF4E4380}"/>
      </w:docPartPr>
      <w:docPartBody>
        <w:p w:rsidR="0005554B" w:rsidRDefault="00624746">
          <w:pPr>
            <w:pStyle w:val="C2A087811FAB4A639618CAF03AF99515"/>
          </w:pPr>
          <w:r>
            <w:rPr>
              <w:lang w:val="es-ES"/>
            </w:rPr>
            <w:t>[Escriba la fecha de finalización]</w:t>
          </w:r>
        </w:p>
      </w:docPartBody>
    </w:docPart>
    <w:docPart>
      <w:docPartPr>
        <w:name w:val="6696C9C78A244A12B05393AF333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8DE22-FC30-437A-91DF-6651BC7FC5F8}"/>
      </w:docPartPr>
      <w:docPartBody>
        <w:p w:rsidR="0005554B" w:rsidRDefault="00624746">
          <w:pPr>
            <w:pStyle w:val="6696C9C78A244A12B05393AF333D7270"/>
          </w:pPr>
          <w:r>
            <w:rPr>
              <w:color w:val="44546A" w:themeColor="text2"/>
              <w:lang w:val="es-ES"/>
            </w:rPr>
            <w:t>[Escriba el nombre de la compañía]</w:t>
          </w:r>
        </w:p>
      </w:docPartBody>
    </w:docPart>
    <w:docPart>
      <w:docPartPr>
        <w:name w:val="AA3157E040EF4EA6BFD7EC7051308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F39E5-E3B1-479A-8D65-706338147483}"/>
      </w:docPartPr>
      <w:docPartBody>
        <w:p w:rsidR="0005554B" w:rsidRDefault="00624746">
          <w:pPr>
            <w:pStyle w:val="AA3157E040EF4EA6BFD7EC70513081BA"/>
          </w:pPr>
          <w:r>
            <w:rPr>
              <w:color w:val="44546A" w:themeColor="text2"/>
              <w:lang w:val="es-ES"/>
            </w:rPr>
            <w:t>[Escriba la dirección de la compañía]</w:t>
          </w:r>
        </w:p>
      </w:docPartBody>
    </w:docPart>
    <w:docPart>
      <w:docPartPr>
        <w:name w:val="DDBE56258DDC49CBB0211B1F806AD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8DF-DECE-4806-81C3-5FEA00408DB2}"/>
      </w:docPartPr>
      <w:docPartBody>
        <w:p w:rsidR="0005554B" w:rsidRDefault="00624746">
          <w:pPr>
            <w:pStyle w:val="DDBE56258DDC49CBB0211B1F806ADC9B"/>
          </w:pPr>
          <w:r>
            <w:rPr>
              <w:lang w:val="es-ES"/>
            </w:rPr>
            <w:t>[Escriba las funciones]</w:t>
          </w:r>
        </w:p>
      </w:docPartBody>
    </w:docPart>
    <w:docPart>
      <w:docPartPr>
        <w:name w:val="8E074C74F9CF45A8B844272636071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5A1E-83A2-47AC-A34F-0BD9235B8407}"/>
      </w:docPartPr>
      <w:docPartBody>
        <w:p w:rsidR="0005554B" w:rsidRDefault="00624746">
          <w:pPr>
            <w:pStyle w:val="8E074C74F9CF45A8B844272636071B62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46"/>
    <w:rsid w:val="0005554B"/>
    <w:rsid w:val="00291B78"/>
    <w:rsid w:val="006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4BDF5926F09F4A4AB8C4906FDDE21183">
    <w:name w:val="4BDF5926F09F4A4AB8C4906FDDE21183"/>
  </w:style>
  <w:style w:type="paragraph" w:customStyle="1" w:styleId="9B3976AB638D4143A4F194120FF5C704">
    <w:name w:val="9B3976AB638D4143A4F194120FF5C704"/>
  </w:style>
  <w:style w:type="paragraph" w:customStyle="1" w:styleId="BB1E39C9BAEC464FA7CF592B204BCE98">
    <w:name w:val="BB1E39C9BAEC464FA7CF592B204BCE98"/>
  </w:style>
  <w:style w:type="paragraph" w:customStyle="1" w:styleId="FC844948AFC1481EA0A17FF0D58653ED">
    <w:name w:val="FC844948AFC1481EA0A17FF0D58653ED"/>
  </w:style>
  <w:style w:type="paragraph" w:customStyle="1" w:styleId="C430D505F4384F2388B45D862B9074BC">
    <w:name w:val="C430D505F4384F2388B45D862B9074BC"/>
  </w:style>
  <w:style w:type="paragraph" w:customStyle="1" w:styleId="9CB25D00885F4A13BF5FD954B425687F">
    <w:name w:val="9CB25D00885F4A13BF5FD954B425687F"/>
  </w:style>
  <w:style w:type="paragraph" w:customStyle="1" w:styleId="7CF12386E1224E0C9A331F9AB6FD0502">
    <w:name w:val="7CF12386E1224E0C9A331F9AB6FD0502"/>
  </w:style>
  <w:style w:type="paragraph" w:customStyle="1" w:styleId="1136E747B7454DE58C1D34C1BD4CF3BC">
    <w:name w:val="1136E747B7454DE58C1D34C1BD4CF3BC"/>
  </w:style>
  <w:style w:type="paragraph" w:customStyle="1" w:styleId="D8C02928C831417987F5AAC022286D7C">
    <w:name w:val="D8C02928C831417987F5AAC022286D7C"/>
  </w:style>
  <w:style w:type="paragraph" w:customStyle="1" w:styleId="AFA06CE1F59746B682FD5A2AC4EDF8E4">
    <w:name w:val="AFA06CE1F59746B682FD5A2AC4EDF8E4"/>
  </w:style>
  <w:style w:type="paragraph" w:customStyle="1" w:styleId="E3F976DE0D2A4E11972E2669BD234B99">
    <w:name w:val="E3F976DE0D2A4E11972E2669BD234B99"/>
  </w:style>
  <w:style w:type="paragraph" w:customStyle="1" w:styleId="6AE668C9E85F4B999D24E10DBC4D5B6B">
    <w:name w:val="6AE668C9E85F4B999D24E10DBC4D5B6B"/>
  </w:style>
  <w:style w:type="paragraph" w:customStyle="1" w:styleId="FB1E37E539324DA5950C0FC51B413312">
    <w:name w:val="FB1E37E539324DA5950C0FC51B413312"/>
  </w:style>
  <w:style w:type="paragraph" w:customStyle="1" w:styleId="E4AC9B829E224C2194AAC50693A3D97B">
    <w:name w:val="E4AC9B829E224C2194AAC50693A3D97B"/>
  </w:style>
  <w:style w:type="paragraph" w:customStyle="1" w:styleId="C2A087811FAB4A639618CAF03AF99515">
    <w:name w:val="C2A087811FAB4A639618CAF03AF99515"/>
  </w:style>
  <w:style w:type="paragraph" w:customStyle="1" w:styleId="6696C9C78A244A12B05393AF333D7270">
    <w:name w:val="6696C9C78A244A12B05393AF333D7270"/>
  </w:style>
  <w:style w:type="paragraph" w:customStyle="1" w:styleId="AA3157E040EF4EA6BFD7EC70513081BA">
    <w:name w:val="AA3157E040EF4EA6BFD7EC70513081BA"/>
  </w:style>
  <w:style w:type="paragraph" w:customStyle="1" w:styleId="DDBE56258DDC49CBB0211B1F806ADC9B">
    <w:name w:val="DDBE56258DDC49CBB0211B1F806ADC9B"/>
  </w:style>
  <w:style w:type="paragraph" w:customStyle="1" w:styleId="8E074C74F9CF45A8B844272636071B62">
    <w:name w:val="8E074C74F9CF45A8B844272636071B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8FBF6C0-FC68-4B6A-9536-00DABFD5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(diseño de proximidad)</Template>
  <TotalTime>25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UTNezahualcoyotl</dc:creator>
  <cp:keywords/>
  <cp:lastModifiedBy>UTNezahualcoyotl</cp:lastModifiedBy>
  <cp:revision>20</cp:revision>
  <dcterms:created xsi:type="dcterms:W3CDTF">2017-05-09T22:37:00Z</dcterms:created>
  <dcterms:modified xsi:type="dcterms:W3CDTF">2017-05-12T06:11:00Z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